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7233" w14:textId="77777777" w:rsidR="00745F30" w:rsidRDefault="00745F30">
      <w:pPr>
        <w:pStyle w:val="Title"/>
        <w:rPr>
          <w:color w:val="auto"/>
        </w:rPr>
      </w:pPr>
    </w:p>
    <w:p w14:paraId="223AE466" w14:textId="77777777" w:rsidR="00745F30" w:rsidRDefault="00745F30">
      <w:pPr>
        <w:pStyle w:val="Title"/>
        <w:rPr>
          <w:color w:val="auto"/>
        </w:rPr>
      </w:pPr>
    </w:p>
    <w:p w14:paraId="4858D6AD" w14:textId="77777777" w:rsidR="00745F30" w:rsidRDefault="00745F30">
      <w:pPr>
        <w:pStyle w:val="Title"/>
        <w:rPr>
          <w:color w:val="auto"/>
        </w:rPr>
      </w:pPr>
    </w:p>
    <w:p w14:paraId="1330787A" w14:textId="77777777" w:rsidR="00745F30" w:rsidRDefault="00745F30">
      <w:pPr>
        <w:pStyle w:val="Title"/>
        <w:rPr>
          <w:color w:val="auto"/>
        </w:rPr>
      </w:pPr>
    </w:p>
    <w:p w14:paraId="458A9AB0" w14:textId="77777777" w:rsidR="00745F30" w:rsidRDefault="00745F30">
      <w:pPr>
        <w:pStyle w:val="Title"/>
        <w:rPr>
          <w:color w:val="auto"/>
        </w:rPr>
      </w:pPr>
    </w:p>
    <w:p w14:paraId="715D3EE1" w14:textId="77777777" w:rsidR="00745F30" w:rsidRDefault="00745F30">
      <w:pPr>
        <w:pStyle w:val="Title"/>
        <w:rPr>
          <w:color w:val="auto"/>
        </w:rPr>
      </w:pPr>
    </w:p>
    <w:p w14:paraId="7827C197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CMPG323 Project 2</w:t>
      </w:r>
    </w:p>
    <w:p w14:paraId="283AC7E0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51"/>
          <w:szCs w:val="51"/>
          <w:lang w:eastAsia="en-GB"/>
        </w:rPr>
        <w:t>Photo Album Project</w:t>
      </w:r>
    </w:p>
    <w:p w14:paraId="7212A654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05EA5151" w14:textId="77777777" w:rsidR="00745F30" w:rsidRDefault="00745F30"/>
    <w:p w14:paraId="093E5211" w14:textId="77777777" w:rsidR="00745F30" w:rsidRDefault="00745F30"/>
    <w:p w14:paraId="29EB117B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Elrisa Taljaard - 27347885</w:t>
      </w:r>
    </w:p>
    <w:p w14:paraId="3A0A7440" w14:textId="77777777" w:rsidR="00EE6C64" w:rsidRPr="00EE6C64" w:rsidRDefault="00EE6C64" w:rsidP="00EE6C64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b/>
          <w:bCs/>
          <w:color w:val="000000"/>
          <w:sz w:val="36"/>
          <w:szCs w:val="36"/>
          <w:lang w:eastAsia="en-GB"/>
        </w:rPr>
        <w:t>AJG Lesch - 217133206</w:t>
      </w:r>
    </w:p>
    <w:p w14:paraId="3E1A898D" w14:textId="77777777" w:rsidR="00EE6C64" w:rsidRPr="00EE6C64" w:rsidRDefault="00EE6C64" w:rsidP="00EE6C64">
      <w:pPr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</w:p>
    <w:p w14:paraId="642D3D6F" w14:textId="77777777" w:rsidR="00745F30" w:rsidRDefault="00745F30">
      <w:pPr>
        <w:rPr>
          <w:lang w:val="en-US"/>
        </w:rPr>
      </w:pPr>
    </w:p>
    <w:p w14:paraId="369AB007" w14:textId="77777777" w:rsidR="00745F30" w:rsidRPr="00EE6C64" w:rsidRDefault="00745F30" w:rsidP="00EE6C64">
      <w:pPr>
        <w:jc w:val="center"/>
        <w:rPr>
          <w:i/>
          <w:iCs/>
          <w:lang w:val="en-US"/>
        </w:rPr>
      </w:pPr>
    </w:p>
    <w:p w14:paraId="60AABE86" w14:textId="77777777" w:rsidR="00EE6C64" w:rsidRPr="00EE6C64" w:rsidRDefault="00EE6C64" w:rsidP="00EE6C64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  <w:lang w:eastAsia="en-GB"/>
        </w:rPr>
      </w:pPr>
      <w:r w:rsidRPr="00EE6C64">
        <w:rPr>
          <w:rFonts w:cs="Arial"/>
          <w:i/>
          <w:iCs/>
          <w:color w:val="000000"/>
          <w:sz w:val="32"/>
          <w:szCs w:val="32"/>
          <w:lang w:eastAsia="en-GB"/>
        </w:rPr>
        <w:t>Project submitted towards Project 2 of CMPG323 at the North-West University</w:t>
      </w:r>
    </w:p>
    <w:p w14:paraId="636836FF" w14:textId="77777777" w:rsidR="00745F30" w:rsidRDefault="00745F30">
      <w:pPr>
        <w:rPr>
          <w:lang w:val="en-US"/>
        </w:rPr>
      </w:pPr>
    </w:p>
    <w:p w14:paraId="3012B2D3" w14:textId="77777777" w:rsidR="00745F30" w:rsidRDefault="00745F30">
      <w:pPr>
        <w:rPr>
          <w:lang w:val="en-US"/>
        </w:rPr>
      </w:pPr>
    </w:p>
    <w:p w14:paraId="5863087D" w14:textId="77777777" w:rsidR="00745F30" w:rsidRDefault="00745F30">
      <w:pPr>
        <w:rPr>
          <w:lang w:val="en-US"/>
        </w:rPr>
      </w:pPr>
    </w:p>
    <w:p w14:paraId="7AAD6F13" w14:textId="4DBE7C4A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>Dr JT Janse van Rensburg</w:t>
      </w:r>
    </w:p>
    <w:p w14:paraId="6A8B1AA5" w14:textId="77777777" w:rsidR="00EE6C64" w:rsidRPr="00EE6C64" w:rsidRDefault="00EE6C64" w:rsidP="00EE6C64">
      <w:pPr>
        <w:spacing w:after="120" w:line="240" w:lineRule="auto"/>
        <w:jc w:val="left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>Co-lecturer:</w:t>
      </w:r>
      <w:r w:rsidRPr="00EE6C64">
        <w:rPr>
          <w:rFonts w:cs="Arial"/>
          <w:color w:val="000000"/>
          <w:sz w:val="32"/>
          <w:szCs w:val="32"/>
          <w:lang w:eastAsia="en-GB"/>
        </w:rPr>
        <w:tab/>
        <w:t>Mr Zander Boonzaaier</w:t>
      </w:r>
    </w:p>
    <w:p w14:paraId="758A17C3" w14:textId="1FB304D1" w:rsidR="00EE6C64" w:rsidRPr="00EE6C64" w:rsidRDefault="00EE6C64" w:rsidP="00EE6C64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EE6C64">
        <w:rPr>
          <w:rFonts w:cs="Arial"/>
          <w:color w:val="000000"/>
          <w:sz w:val="32"/>
          <w:szCs w:val="32"/>
          <w:lang w:eastAsia="en-GB"/>
        </w:rPr>
        <w:t xml:space="preserve">Client: </w:t>
      </w:r>
      <w:r w:rsidRPr="00EE6C64">
        <w:rPr>
          <w:rFonts w:cs="Arial"/>
          <w:color w:val="000000"/>
          <w:sz w:val="32"/>
          <w:szCs w:val="32"/>
          <w:lang w:eastAsia="en-GB"/>
        </w:rPr>
        <w:tab/>
      </w:r>
      <w:r>
        <w:rPr>
          <w:rFonts w:cs="Arial"/>
          <w:color w:val="000000"/>
          <w:sz w:val="32"/>
          <w:szCs w:val="32"/>
          <w:lang w:eastAsia="en-GB"/>
        </w:rPr>
        <w:tab/>
      </w:r>
      <w:r w:rsidRPr="00EE6C64">
        <w:rPr>
          <w:rFonts w:cs="Arial"/>
          <w:color w:val="000000"/>
          <w:sz w:val="32"/>
          <w:szCs w:val="32"/>
          <w:lang w:eastAsia="en-GB"/>
        </w:rPr>
        <w:t>Jacqui Muller</w:t>
      </w:r>
    </w:p>
    <w:p w14:paraId="6078A1B3" w14:textId="77777777" w:rsidR="00745F30" w:rsidRDefault="00745F30">
      <w:pPr>
        <w:pStyle w:val="Month"/>
        <w:rPr>
          <w:sz w:val="32"/>
          <w:szCs w:val="32"/>
        </w:rPr>
      </w:pPr>
    </w:p>
    <w:p w14:paraId="636049D1" w14:textId="77777777" w:rsidR="00745F30" w:rsidRDefault="00745F30">
      <w:pPr>
        <w:pStyle w:val="Heading0"/>
        <w:sectPr w:rsidR="00745F30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7FFCD33A" w14:textId="77777777" w:rsidR="00745F30" w:rsidRDefault="000F3189">
      <w:pPr>
        <w:pStyle w:val="TOCHeading"/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406138753"/>
      <w:bookmarkStart w:id="8" w:name="_Toc322953584"/>
      <w:r>
        <w:lastRenderedPageBreak/>
        <w:t>Preface (TOC_Heading)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1406563" w14:textId="77777777" w:rsidR="00745F30" w:rsidRDefault="000F3189">
      <w:r>
        <w:t>And acknowledgements</w:t>
      </w:r>
    </w:p>
    <w:p w14:paraId="59977FC4" w14:textId="3BFA9C2B" w:rsidR="00492EA5" w:rsidRPr="00492EA5" w:rsidRDefault="000F3189">
      <w:pPr>
        <w:spacing w:after="0" w:line="240" w:lineRule="auto"/>
        <w:jc w:val="left"/>
      </w:pPr>
      <w:bookmarkStart w:id="9" w:name="_Toc349293619"/>
      <w:r>
        <w:br w:type="page"/>
      </w:r>
      <w:r w:rsidR="00492EA5">
        <w:lastRenderedPageBreak/>
        <w:t>Hello Elrisa Taljaard</w:t>
      </w:r>
    </w:p>
    <w:p w14:paraId="0EE7AC72" w14:textId="77777777" w:rsidR="00745F30" w:rsidRDefault="000F3189">
      <w:pPr>
        <w:pStyle w:val="TOCHeading"/>
      </w:pPr>
      <w:bookmarkStart w:id="10" w:name="_Toc349545908"/>
      <w:bookmarkStart w:id="11" w:name="_Toc376503764"/>
      <w:bookmarkStart w:id="12" w:name="_Toc376503832"/>
      <w:bookmarkStart w:id="13" w:name="_Toc405901934"/>
      <w:bookmarkStart w:id="14" w:name="_Toc405902489"/>
      <w:bookmarkStart w:id="15" w:name="_Toc405902942"/>
      <w:bookmarkStart w:id="16" w:name="_Toc406138754"/>
      <w:r>
        <w:t>Abstract (TOC_Heading)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8CF4C3B" w14:textId="77777777" w:rsidR="00745F30" w:rsidRDefault="000F3189">
      <w:r>
        <w:t>And key terms</w:t>
      </w:r>
    </w:p>
    <w:p w14:paraId="73AC63D3" w14:textId="77777777" w:rsidR="00745F30" w:rsidRDefault="000F3189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14:paraId="377E812D" w14:textId="77777777" w:rsidR="00745F30" w:rsidRDefault="000F3189">
      <w:pPr>
        <w:pStyle w:val="TOCHeading"/>
      </w:pPr>
      <w:bookmarkStart w:id="17" w:name="_Toc373499444"/>
      <w:bookmarkStart w:id="18" w:name="_Toc379464258"/>
      <w:bookmarkStart w:id="19" w:name="_Toc406138755"/>
      <w:r>
        <w:lastRenderedPageBreak/>
        <w:t>Opsomming (TOC_Heading)</w:t>
      </w:r>
      <w:bookmarkEnd w:id="17"/>
      <w:bookmarkEnd w:id="18"/>
      <w:bookmarkEnd w:id="19"/>
    </w:p>
    <w:p w14:paraId="0B2E6801" w14:textId="77777777" w:rsidR="00745F30" w:rsidRDefault="000F3189">
      <w:r>
        <w:t>En sleutelterme</w:t>
      </w:r>
    </w:p>
    <w:p w14:paraId="0E589AE0" w14:textId="77777777" w:rsidR="00745F30" w:rsidRDefault="000F3189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783A32CD" w14:textId="77777777" w:rsidR="00745F30" w:rsidRDefault="000F3189">
      <w:pPr>
        <w:pStyle w:val="Heading0"/>
      </w:pPr>
      <w:r>
        <w:lastRenderedPageBreak/>
        <w:t>Table of contents</w:t>
      </w:r>
      <w:bookmarkEnd w:id="8"/>
      <w:r>
        <w:t xml:space="preserve"> (Heading 0)</w:t>
      </w:r>
    </w:p>
    <w:p w14:paraId="6BBBE1D9" w14:textId="77777777" w:rsidR="00745F30" w:rsidRDefault="000F3189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406138753" w:history="1">
        <w:r>
          <w:rPr>
            <w:rStyle w:val="Hyperlink"/>
            <w:noProof/>
          </w:rPr>
          <w:t>Preface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1D439F2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4" w:history="1">
        <w:r w:rsidR="000F3189">
          <w:rPr>
            <w:rStyle w:val="Hyperlink"/>
            <w:noProof/>
          </w:rPr>
          <w:t>Abstract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ii</w:t>
        </w:r>
        <w:r w:rsidR="000F3189">
          <w:rPr>
            <w:noProof/>
            <w:webHidden/>
          </w:rPr>
          <w:fldChar w:fldCharType="end"/>
        </w:r>
      </w:hyperlink>
    </w:p>
    <w:p w14:paraId="65BFB2FB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5" w:history="1">
        <w:r w:rsidR="000F3189">
          <w:rPr>
            <w:rStyle w:val="Hyperlink"/>
            <w:noProof/>
          </w:rPr>
          <w:t>Opsomming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ii</w:t>
        </w:r>
        <w:r w:rsidR="000F3189">
          <w:rPr>
            <w:noProof/>
            <w:webHidden/>
          </w:rPr>
          <w:fldChar w:fldCharType="end"/>
        </w:r>
      </w:hyperlink>
    </w:p>
    <w:p w14:paraId="06423EA0" w14:textId="77777777" w:rsidR="00745F30" w:rsidRDefault="00492EA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6" w:history="1">
        <w:r w:rsidR="000F3189">
          <w:rPr>
            <w:rStyle w:val="Hyperlink"/>
            <w:noProof/>
          </w:rPr>
          <w:t>Chapter 1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66921C5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7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A414B65" w14:textId="77777777" w:rsidR="00745F30" w:rsidRDefault="00492EA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59" w:history="1">
        <w:r w:rsidR="000F3189">
          <w:rPr>
            <w:rStyle w:val="Hyperlink"/>
            <w:noProof/>
          </w:rPr>
          <w:t>1.1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_Toc406138759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5F650D0" w14:textId="77777777" w:rsidR="00745F30" w:rsidRDefault="00492EA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0" w:history="1">
        <w:r w:rsidR="000F3189">
          <w:rPr>
            <w:rStyle w:val="Hyperlink"/>
            <w:noProof/>
          </w:rPr>
          <w:t>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586FD6D" w14:textId="77777777" w:rsidR="00745F30" w:rsidRDefault="00492EA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1" w:history="1">
        <w:r w:rsidR="000F3189">
          <w:rPr>
            <w:rStyle w:val="Hyperlink"/>
            <w:noProof/>
          </w:rPr>
          <w:t>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66B50B79" w14:textId="77777777" w:rsidR="00745F30" w:rsidRDefault="00492EA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2" w:history="1">
        <w:r w:rsidR="000F3189">
          <w:rPr>
            <w:rStyle w:val="Hyperlink"/>
            <w:noProof/>
          </w:rPr>
          <w:t>1.1.1.1.1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_Toc406138762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A8608BB" w14:textId="77777777" w:rsidR="00745F30" w:rsidRDefault="00492EA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3" w:history="1">
        <w:r w:rsidR="000F3189">
          <w:rPr>
            <w:rStyle w:val="Hyperlink"/>
            <w:noProof/>
          </w:rPr>
          <w:t>Chapter 2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_Toc406138763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309DDBB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4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C8C02B5" w14:textId="77777777" w:rsidR="00745F30" w:rsidRDefault="00492EA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66" w:history="1">
        <w:r w:rsidR="000F3189">
          <w:rPr>
            <w:rStyle w:val="Hyperlink"/>
            <w:noProof/>
          </w:rPr>
          <w:t>2.1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250C74D" w14:textId="77777777" w:rsidR="00745F30" w:rsidRDefault="00492EA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7" w:history="1">
        <w:r w:rsidR="000F3189">
          <w:rPr>
            <w:rStyle w:val="Hyperlink"/>
            <w:noProof/>
          </w:rPr>
          <w:t>2.1.1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0FFA9E08" w14:textId="77777777" w:rsidR="00745F30" w:rsidRDefault="00492EA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8" w:history="1">
        <w:r w:rsidR="000F3189">
          <w:rPr>
            <w:rStyle w:val="Hyperlink"/>
            <w:noProof/>
          </w:rPr>
          <w:t>2.1.1.1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C8D5035" w14:textId="77777777" w:rsidR="00745F30" w:rsidRDefault="00492EA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9" w:history="1">
        <w:r w:rsidR="000F3189">
          <w:rPr>
            <w:rStyle w:val="Hyperlink"/>
            <w:noProof/>
          </w:rPr>
          <w:t>2.1.1.1.1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_Toc406138769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44AB6AD" w14:textId="77777777" w:rsidR="00745F30" w:rsidRDefault="00492EA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0" w:history="1">
        <w:r w:rsidR="000F3189">
          <w:rPr>
            <w:rStyle w:val="Hyperlink"/>
            <w:noProof/>
          </w:rPr>
          <w:t>Chapter 3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14EF83E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1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D9643DA" w14:textId="77777777" w:rsidR="00745F30" w:rsidRDefault="00492EA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73" w:history="1">
        <w:r w:rsidR="000F3189">
          <w:rPr>
            <w:rStyle w:val="Hyperlink"/>
            <w:noProof/>
          </w:rPr>
          <w:t>3.1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_Toc406138773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08B6009A" w14:textId="77777777" w:rsidR="00745F30" w:rsidRDefault="00492EA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4" w:history="1">
        <w:r w:rsidR="000F3189">
          <w:rPr>
            <w:rStyle w:val="Hyperlink"/>
            <w:noProof/>
          </w:rPr>
          <w:t>3.1.1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941D7E8" w14:textId="77777777" w:rsidR="00745F30" w:rsidRDefault="00492EA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5" w:history="1">
        <w:r w:rsidR="000F3189">
          <w:rPr>
            <w:rStyle w:val="Hyperlink"/>
            <w:noProof/>
          </w:rPr>
          <w:t>3.1.1.1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E04AF73" w14:textId="77777777" w:rsidR="00745F30" w:rsidRDefault="00492EA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6" w:history="1">
        <w:r w:rsidR="000F3189">
          <w:rPr>
            <w:rStyle w:val="Hyperlink"/>
            <w:noProof/>
          </w:rPr>
          <w:t>3.1.1.1.1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4CBDC9F" w14:textId="77777777" w:rsidR="00745F30" w:rsidRDefault="00492EA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7" w:history="1">
        <w:r w:rsidR="000F3189">
          <w:rPr>
            <w:rStyle w:val="Hyperlink"/>
            <w:noProof/>
          </w:rPr>
          <w:t>Chapter 4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6BDB6D64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8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_Toc406138778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5C0086EB" w14:textId="77777777" w:rsidR="00745F30" w:rsidRDefault="00492EA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0" w:history="1">
        <w:r w:rsidR="000F3189">
          <w:rPr>
            <w:rStyle w:val="Hyperlink"/>
            <w:noProof/>
          </w:rPr>
          <w:t>4.1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B44CD4D" w14:textId="77777777" w:rsidR="00745F30" w:rsidRDefault="00492EA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1" w:history="1">
        <w:r w:rsidR="000F3189">
          <w:rPr>
            <w:rStyle w:val="Hyperlink"/>
            <w:noProof/>
          </w:rPr>
          <w:t>4.1.1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984B3FA" w14:textId="77777777" w:rsidR="00745F30" w:rsidRDefault="00492EA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2" w:history="1">
        <w:r w:rsidR="000F3189">
          <w:rPr>
            <w:rStyle w:val="Hyperlink"/>
            <w:noProof/>
          </w:rPr>
          <w:t>4.1.1.1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_Toc406138782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2F94FB8" w14:textId="77777777" w:rsidR="00745F30" w:rsidRDefault="00492EA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3" w:history="1">
        <w:r w:rsidR="000F3189">
          <w:rPr>
            <w:rStyle w:val="Hyperlink"/>
            <w:noProof/>
          </w:rPr>
          <w:t>4.1.1.1.1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_Toc406138783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1740DC7" w14:textId="77777777" w:rsidR="00745F30" w:rsidRDefault="00492EA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4" w:history="1">
        <w:r w:rsidR="000F3189">
          <w:rPr>
            <w:rStyle w:val="Hyperlink"/>
            <w:noProof/>
          </w:rPr>
          <w:t>Chapter 5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C414D27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5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039C468" w14:textId="77777777" w:rsidR="00745F30" w:rsidRDefault="00492EA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7" w:history="1">
        <w:r w:rsidR="000F3189">
          <w:rPr>
            <w:rStyle w:val="Hyperlink"/>
            <w:noProof/>
          </w:rPr>
          <w:t>5.1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330B1B4" w14:textId="77777777" w:rsidR="00745F30" w:rsidRDefault="00492EA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8" w:history="1">
        <w:r w:rsidR="000F3189">
          <w:rPr>
            <w:rStyle w:val="Hyperlink"/>
            <w:noProof/>
          </w:rPr>
          <w:t>5.1.1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E1E4432" w14:textId="77777777" w:rsidR="00745F30" w:rsidRDefault="00492EA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9" w:history="1">
        <w:r w:rsidR="000F3189">
          <w:rPr>
            <w:rStyle w:val="Hyperlink"/>
            <w:noProof/>
          </w:rPr>
          <w:t>5.1.1.1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_Toc406138789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5A2B0B1A" w14:textId="77777777" w:rsidR="00745F30" w:rsidRDefault="00492EA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0" w:history="1">
        <w:r w:rsidR="000F3189">
          <w:rPr>
            <w:rStyle w:val="Hyperlink"/>
            <w:noProof/>
          </w:rPr>
          <w:t>5.1.1.1.1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055D596" w14:textId="77777777" w:rsidR="00745F30" w:rsidRDefault="00492EA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1" w:history="1">
        <w:r w:rsidR="000F3189">
          <w:rPr>
            <w:rStyle w:val="Hyperlink"/>
            <w:noProof/>
          </w:rPr>
          <w:t>Chapter 6  Name of chapter (Chapter)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_Toc406138791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7EFBFF9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2" w:history="1">
        <w:r w:rsidR="000F3189">
          <w:rPr>
            <w:rStyle w:val="Hyperlink"/>
            <w:noProof/>
          </w:rPr>
          <w:t>…or Name of Chapter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_Toc406138792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03A47D31" w14:textId="77777777" w:rsidR="00745F30" w:rsidRDefault="00492EA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94" w:history="1">
        <w:r w:rsidR="000F3189">
          <w:rPr>
            <w:rStyle w:val="Hyperlink"/>
            <w:noProof/>
          </w:rPr>
          <w:t>6.1</w:t>
        </w:r>
        <w:r w:rsidR="000F3189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2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_Toc406138794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58636A16" w14:textId="77777777" w:rsidR="00745F30" w:rsidRDefault="00492EA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5" w:history="1">
        <w:r w:rsidR="000F3189">
          <w:rPr>
            <w:rStyle w:val="Hyperlink"/>
            <w:noProof/>
          </w:rPr>
          <w:t>6.1.1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3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_Toc406138795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78E9AB0D" w14:textId="77777777" w:rsidR="00745F30" w:rsidRDefault="00492EA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6" w:history="1">
        <w:r w:rsidR="000F3189">
          <w:rPr>
            <w:rStyle w:val="Hyperlink"/>
            <w:noProof/>
          </w:rPr>
          <w:t>6.1.1.1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_Toc406138796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754027E" w14:textId="77777777" w:rsidR="00745F30" w:rsidRDefault="00492EA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7" w:history="1">
        <w:r w:rsidR="000F3189">
          <w:rPr>
            <w:rStyle w:val="Hyperlink"/>
            <w:noProof/>
          </w:rPr>
          <w:t>6.1.1.1.1</w:t>
        </w:r>
        <w:r w:rsidR="000F3189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0F3189">
          <w:rPr>
            <w:rStyle w:val="Hyperlink"/>
            <w:noProof/>
          </w:rPr>
          <w:t>Heading 5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_Toc406138797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2CF05D7D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8" w:history="1">
        <w:r w:rsidR="000F3189">
          <w:rPr>
            <w:rStyle w:val="Hyperlink"/>
            <w:noProof/>
          </w:rPr>
          <w:t>Bibliography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_Toc406138798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1C3F435A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9" w:history="1">
        <w:r w:rsidR="000F3189">
          <w:rPr>
            <w:rStyle w:val="Hyperlink"/>
            <w:noProof/>
          </w:rPr>
          <w:t>Annexures (TOC_Heading)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_Toc406138799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42079D5A" w14:textId="77777777" w:rsidR="00745F30" w:rsidRDefault="00492EA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800" w:history="1">
        <w:r w:rsidR="000F3189">
          <w:rPr>
            <w:rStyle w:val="Hyperlink"/>
            <w:noProof/>
            <w:lang w:eastAsia="en-ZA"/>
          </w:rPr>
          <w:t>Last Updated:  12 December 2014</w:t>
        </w:r>
        <w:r w:rsidR="000F3189">
          <w:rPr>
            <w:noProof/>
            <w:webHidden/>
          </w:rPr>
          <w:tab/>
        </w:r>
        <w:r w:rsidR="000F3189">
          <w:rPr>
            <w:noProof/>
            <w:webHidden/>
          </w:rPr>
          <w:fldChar w:fldCharType="begin"/>
        </w:r>
        <w:r w:rsidR="000F3189">
          <w:rPr>
            <w:noProof/>
            <w:webHidden/>
          </w:rPr>
          <w:instrText xml:space="preserve"> PAGEREF _Toc406138800 \h </w:instrText>
        </w:r>
        <w:r w:rsidR="000F3189">
          <w:rPr>
            <w:noProof/>
            <w:webHidden/>
          </w:rPr>
        </w:r>
        <w:r w:rsidR="000F3189">
          <w:rPr>
            <w:noProof/>
            <w:webHidden/>
          </w:rPr>
          <w:fldChar w:fldCharType="separate"/>
        </w:r>
        <w:r w:rsidR="000F3189">
          <w:rPr>
            <w:noProof/>
            <w:webHidden/>
          </w:rPr>
          <w:t>2</w:t>
        </w:r>
        <w:r w:rsidR="000F3189">
          <w:rPr>
            <w:noProof/>
            <w:webHidden/>
          </w:rPr>
          <w:fldChar w:fldCharType="end"/>
        </w:r>
      </w:hyperlink>
    </w:p>
    <w:p w14:paraId="392C4E60" w14:textId="77777777" w:rsidR="00745F30" w:rsidRDefault="000F3189">
      <w:r>
        <w:fldChar w:fldCharType="end"/>
      </w:r>
    </w:p>
    <w:p w14:paraId="73C79A0E" w14:textId="77777777" w:rsidR="00745F30" w:rsidRDefault="000F3189">
      <w:pPr>
        <w:rPr>
          <w:sz w:val="28"/>
        </w:rPr>
      </w:pPr>
      <w:r>
        <w:br w:type="page"/>
      </w:r>
    </w:p>
    <w:p w14:paraId="4B6DFB7A" w14:textId="77777777" w:rsidR="00745F30" w:rsidRDefault="000F3189">
      <w:pPr>
        <w:pStyle w:val="Heading0"/>
      </w:pPr>
      <w:r>
        <w:lastRenderedPageBreak/>
        <w:t>List of Tables (Heading 0)</w:t>
      </w:r>
    </w:p>
    <w:p w14:paraId="555562D7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BDC50C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 w:rsidR="000F3189">
          <w:rPr>
            <w:rStyle w:val="Hyperlink"/>
          </w:rPr>
          <w:t>Table 2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_Toc406138802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563D2943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 w:rsidR="000F3189">
          <w:rPr>
            <w:rStyle w:val="Hyperlink"/>
          </w:rPr>
          <w:t>Table 3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_Toc406138803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0364C942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 w:rsidR="000F3189">
          <w:rPr>
            <w:rStyle w:val="Hyperlink"/>
          </w:rPr>
          <w:t>Table 4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_Toc406138804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4C899B41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 w:rsidR="000F3189">
          <w:rPr>
            <w:rStyle w:val="Hyperlink"/>
          </w:rPr>
          <w:t>Table 5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_Toc406138805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5615E1E1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 w:rsidR="000F3189">
          <w:rPr>
            <w:rStyle w:val="Hyperlink"/>
          </w:rPr>
          <w:t>Table 6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table.  (CaptionTop_Tbl_Fig)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_Toc406138806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208769B4" w14:textId="77777777" w:rsidR="00745F30" w:rsidRDefault="000F3189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05EEE6A0" w14:textId="77777777" w:rsidR="00745F30" w:rsidRDefault="000F3189">
      <w:pPr>
        <w:pStyle w:val="Heading0"/>
      </w:pPr>
      <w:r>
        <w:lastRenderedPageBreak/>
        <w:t>List of Figures (Heading 0)</w:t>
      </w:r>
    </w:p>
    <w:p w14:paraId="39123F7F" w14:textId="77777777" w:rsidR="00745F30" w:rsidRDefault="000F318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1ACDE5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 w:rsidR="000F3189">
          <w:rPr>
            <w:rStyle w:val="Hyperlink"/>
          </w:rPr>
          <w:t>Figure 2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_Toc406138808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7B598D19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 w:rsidR="000F3189">
          <w:rPr>
            <w:rStyle w:val="Hyperlink"/>
          </w:rPr>
          <w:t>Figure 3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_Toc406138809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35870027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 w:rsidR="000F3189">
          <w:rPr>
            <w:rStyle w:val="Hyperlink"/>
          </w:rPr>
          <w:t>Figure 4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_Toc406138810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171DAC9D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 w:rsidR="000F3189">
          <w:rPr>
            <w:rStyle w:val="Hyperlink"/>
          </w:rPr>
          <w:t>Figure 5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_Toc406138811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6873D1B5" w14:textId="77777777" w:rsidR="00745F30" w:rsidRDefault="00492EA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 w:rsidR="000F3189">
          <w:rPr>
            <w:rStyle w:val="Hyperlink"/>
          </w:rPr>
          <w:t>Figure 6</w:t>
        </w:r>
        <w:r w:rsidR="000F3189">
          <w:rPr>
            <w:rStyle w:val="Hyperlink"/>
          </w:rPr>
          <w:noBreakHyphen/>
          <w:t>1:</w:t>
        </w:r>
        <w:r w:rsidR="000F318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0F3189">
          <w:rPr>
            <w:rStyle w:val="Hyperlink"/>
          </w:rPr>
          <w:t>This is the title of the figure.  (CaptionBot_Tbl_Fig)</w:t>
        </w:r>
        <w:r w:rsidR="000F3189">
          <w:rPr>
            <w:webHidden/>
          </w:rPr>
          <w:tab/>
        </w:r>
        <w:r w:rsidR="000F3189">
          <w:rPr>
            <w:webHidden/>
          </w:rPr>
          <w:fldChar w:fldCharType="begin"/>
        </w:r>
        <w:r w:rsidR="000F3189">
          <w:rPr>
            <w:webHidden/>
          </w:rPr>
          <w:instrText xml:space="preserve"> PAGEREF _Toc406138812 \h </w:instrText>
        </w:r>
        <w:r w:rsidR="000F3189">
          <w:rPr>
            <w:webHidden/>
          </w:rPr>
        </w:r>
        <w:r w:rsidR="000F3189">
          <w:rPr>
            <w:webHidden/>
          </w:rPr>
          <w:fldChar w:fldCharType="separate"/>
        </w:r>
        <w:r w:rsidR="000F3189">
          <w:rPr>
            <w:webHidden/>
          </w:rPr>
          <w:t>2</w:t>
        </w:r>
        <w:r w:rsidR="000F3189">
          <w:rPr>
            <w:webHidden/>
          </w:rPr>
          <w:fldChar w:fldCharType="end"/>
        </w:r>
      </w:hyperlink>
    </w:p>
    <w:p w14:paraId="3E410251" w14:textId="77777777" w:rsidR="00745F30" w:rsidRDefault="000F3189">
      <w:pPr>
        <w:pStyle w:val="Quote"/>
      </w:pPr>
      <w:r>
        <w:fldChar w:fldCharType="end"/>
      </w:r>
    </w:p>
    <w:p w14:paraId="5F02B70A" w14:textId="77777777" w:rsidR="00745F30" w:rsidRDefault="00745F30">
      <w:pPr>
        <w:sectPr w:rsidR="00745F30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0634DDC4" w14:textId="77777777" w:rsidR="00745F30" w:rsidRDefault="000F3189">
      <w:pPr>
        <w:pStyle w:val="Chapter"/>
      </w:pPr>
      <w:bookmarkStart w:id="20" w:name="_Toc406138756"/>
      <w:bookmarkStart w:id="21" w:name="_Toc322953587"/>
      <w:r>
        <w:lastRenderedPageBreak/>
        <w:t>Chapter 1  Name of chapter (Chapter)</w:t>
      </w:r>
      <w:bookmarkEnd w:id="20"/>
    </w:p>
    <w:p w14:paraId="352C6798" w14:textId="77777777" w:rsidR="00745F30" w:rsidRDefault="000F3189">
      <w:pPr>
        <w:pStyle w:val="Heading1"/>
      </w:pPr>
      <w:r>
        <w:t>Heading 1</w:t>
      </w:r>
      <w:bookmarkStart w:id="22" w:name="_Toc349293438"/>
      <w:bookmarkStart w:id="23" w:name="_Toc349293523"/>
      <w:bookmarkStart w:id="24" w:name="_Toc349293622"/>
      <w:bookmarkStart w:id="25" w:name="_Toc349545911"/>
      <w:bookmarkStart w:id="26" w:name="_Toc349547653"/>
      <w:bookmarkStart w:id="27" w:name="_Toc349554562"/>
      <w:bookmarkStart w:id="28" w:name="_Toc349554582"/>
      <w:bookmarkStart w:id="29" w:name="_Toc359331816"/>
      <w:bookmarkStart w:id="30" w:name="_Toc364237860"/>
      <w:bookmarkStart w:id="31" w:name="_Toc369678675"/>
      <w:bookmarkStart w:id="32" w:name="_Toc373499294"/>
      <w:bookmarkStart w:id="33" w:name="_Toc376503766"/>
      <w:bookmarkStart w:id="34" w:name="_Toc376503834"/>
      <w:bookmarkStart w:id="35" w:name="_Toc379463579"/>
      <w:bookmarkStart w:id="36" w:name="_Toc40095577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 xml:space="preserve"> won’t print.  Don’t delete – doing so will lead to incorrect numbering.</w:t>
      </w:r>
      <w:bookmarkStart w:id="37" w:name="_Toc405901936"/>
      <w:bookmarkStart w:id="38" w:name="_Toc405902491"/>
      <w:bookmarkStart w:id="39" w:name="_Toc406075051"/>
      <w:bookmarkStart w:id="40" w:name="_Toc406075242"/>
      <w:bookmarkStart w:id="41" w:name="_Toc406135635"/>
      <w:bookmarkStart w:id="42" w:name="_Toc406135759"/>
      <w:bookmarkStart w:id="43" w:name="_Toc406136598"/>
      <w:bookmarkStart w:id="44" w:name="_Toc406138758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38EFF53" w14:textId="77777777" w:rsidR="00745F30" w:rsidRDefault="000F3189">
      <w:pPr>
        <w:pStyle w:val="Heading2"/>
      </w:pPr>
      <w:bookmarkStart w:id="45" w:name="_Toc322953588"/>
      <w:bookmarkStart w:id="46" w:name="_Toc349293623"/>
      <w:bookmarkStart w:id="47" w:name="_Toc349545912"/>
      <w:bookmarkStart w:id="48" w:name="_Toc376503767"/>
      <w:bookmarkStart w:id="49" w:name="_Toc376503835"/>
      <w:bookmarkStart w:id="50" w:name="_Toc405901937"/>
      <w:bookmarkStart w:id="51" w:name="_Toc405902492"/>
      <w:bookmarkStart w:id="52" w:name="_Toc405902944"/>
      <w:bookmarkStart w:id="53" w:name="_Toc406138759"/>
      <w:r>
        <w:t>Heading 2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1FE5C31C" w14:textId="77777777" w:rsidR="00745F30" w:rsidRDefault="000F3189">
      <w:pPr>
        <w:pStyle w:val="Heading3"/>
      </w:pPr>
      <w:bookmarkStart w:id="54" w:name="_Toc322953589"/>
      <w:bookmarkStart w:id="55" w:name="_Toc349293624"/>
      <w:bookmarkStart w:id="56" w:name="_Toc349545913"/>
      <w:bookmarkStart w:id="57" w:name="_Toc376503768"/>
      <w:bookmarkStart w:id="58" w:name="_Toc376503836"/>
      <w:bookmarkStart w:id="59" w:name="_Toc405901938"/>
      <w:bookmarkStart w:id="60" w:name="_Toc405902493"/>
      <w:bookmarkStart w:id="61" w:name="_Toc405902945"/>
      <w:bookmarkStart w:id="62" w:name="_Toc406138760"/>
      <w:r>
        <w:t>Heading 3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4C7AC63D" w14:textId="77777777" w:rsidR="00745F30" w:rsidRDefault="000F3189">
      <w:pPr>
        <w:pStyle w:val="Heading4"/>
      </w:pPr>
      <w:bookmarkStart w:id="63" w:name="_Toc376503769"/>
      <w:bookmarkStart w:id="64" w:name="_Toc376503837"/>
      <w:bookmarkStart w:id="65" w:name="_Toc405902494"/>
      <w:bookmarkStart w:id="66" w:name="_Toc405902946"/>
      <w:bookmarkStart w:id="67" w:name="_Toc406138761"/>
      <w:r>
        <w:t>Heading 4</w:t>
      </w:r>
      <w:bookmarkEnd w:id="63"/>
      <w:bookmarkEnd w:id="64"/>
      <w:bookmarkEnd w:id="65"/>
      <w:bookmarkEnd w:id="66"/>
      <w:bookmarkEnd w:id="67"/>
    </w:p>
    <w:p w14:paraId="1D13ED6D" w14:textId="77777777" w:rsidR="00745F30" w:rsidRDefault="000F3189">
      <w:pPr>
        <w:pStyle w:val="Heading5"/>
      </w:pPr>
      <w:bookmarkStart w:id="68" w:name="_Toc376503838"/>
      <w:bookmarkStart w:id="69" w:name="_Toc405902495"/>
      <w:bookmarkStart w:id="70" w:name="_Toc405902947"/>
      <w:bookmarkStart w:id="71" w:name="_Toc406138762"/>
      <w:r>
        <w:t>Heading 5</w:t>
      </w:r>
      <w:bookmarkEnd w:id="68"/>
      <w:bookmarkEnd w:id="69"/>
      <w:bookmarkEnd w:id="70"/>
      <w:bookmarkEnd w:id="71"/>
    </w:p>
    <w:p w14:paraId="20882B38" w14:textId="77777777" w:rsidR="00745F30" w:rsidRDefault="000F3189">
      <w:pPr>
        <w:pStyle w:val="CaptionBotTblFig"/>
      </w:pPr>
      <w:bookmarkStart w:id="72" w:name="_Toc406138807"/>
      <w:r>
        <w:t xml:space="preserve">Figure </w:t>
      </w:r>
      <w:fldSimple w:instr=" STYLEREF 1 \s ">
        <w:r w:rsidR="00EE6C64">
          <w:rPr>
            <w:noProof/>
          </w:rPr>
          <w:t>1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72"/>
    </w:p>
    <w:p w14:paraId="22EEB4CC" w14:textId="77777777" w:rsidR="00745F30" w:rsidRDefault="000F3189">
      <w:pPr>
        <w:pStyle w:val="CaptionTopTblFig"/>
      </w:pPr>
      <w:bookmarkStart w:id="73" w:name="_Toc406138801"/>
      <w:r>
        <w:t xml:space="preserve">Table </w:t>
      </w:r>
      <w:fldSimple w:instr=" STYLEREF 1 \s ">
        <w:r w:rsidR="00EE6C64">
          <w:rPr>
            <w:noProof/>
          </w:rPr>
          <w:t>1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73"/>
    </w:p>
    <w:p w14:paraId="3A9ACB74" w14:textId="77777777" w:rsidR="00745F30" w:rsidRDefault="000F3189">
      <w:pPr>
        <w:rPr>
          <w:sz w:val="28"/>
          <w:szCs w:val="24"/>
        </w:rPr>
      </w:pPr>
      <w:bookmarkStart w:id="74" w:name="_Toc349293625"/>
      <w:bookmarkStart w:id="75" w:name="_Toc349545915"/>
      <w:r>
        <w:br w:type="page"/>
      </w:r>
    </w:p>
    <w:p w14:paraId="5F7BF6B5" w14:textId="77777777" w:rsidR="00745F30" w:rsidRDefault="000F3189">
      <w:pPr>
        <w:pStyle w:val="Chapter"/>
      </w:pPr>
      <w:bookmarkStart w:id="76" w:name="_Toc406138763"/>
      <w:bookmarkStart w:id="77" w:name="_Toc376503770"/>
      <w:bookmarkStart w:id="78" w:name="_Toc376503839"/>
      <w:r>
        <w:lastRenderedPageBreak/>
        <w:t>Chapter 2  Name of chapter (Chapter)</w:t>
      </w:r>
      <w:bookmarkEnd w:id="76"/>
    </w:p>
    <w:p w14:paraId="31B4683A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79" w:name="_Toc405901940"/>
      <w:bookmarkStart w:id="80" w:name="_Toc405902497"/>
      <w:bookmarkStart w:id="81" w:name="_Toc406075057"/>
      <w:bookmarkStart w:id="82" w:name="_Toc406075248"/>
      <w:bookmarkStart w:id="83" w:name="_Toc406135642"/>
      <w:bookmarkStart w:id="84" w:name="_Toc406135766"/>
      <w:bookmarkStart w:id="85" w:name="_Toc406136605"/>
      <w:bookmarkStart w:id="86" w:name="_Toc406138765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710F572D" w14:textId="77777777" w:rsidR="00745F30" w:rsidRDefault="000F3189">
      <w:pPr>
        <w:pStyle w:val="Heading2"/>
      </w:pPr>
      <w:bookmarkStart w:id="87" w:name="_Toc405901941"/>
      <w:bookmarkStart w:id="88" w:name="_Toc405902498"/>
      <w:bookmarkStart w:id="89" w:name="_Toc405902949"/>
      <w:bookmarkStart w:id="90" w:name="_Toc406138766"/>
      <w:r>
        <w:t>Heading 2</w:t>
      </w:r>
      <w:bookmarkEnd w:id="87"/>
      <w:bookmarkEnd w:id="88"/>
      <w:bookmarkEnd w:id="89"/>
      <w:bookmarkEnd w:id="90"/>
    </w:p>
    <w:p w14:paraId="74905EF1" w14:textId="77777777" w:rsidR="00745F30" w:rsidRDefault="000F3189">
      <w:pPr>
        <w:pStyle w:val="Heading3"/>
      </w:pPr>
      <w:bookmarkStart w:id="91" w:name="_Toc405901942"/>
      <w:bookmarkStart w:id="92" w:name="_Toc405902499"/>
      <w:bookmarkStart w:id="93" w:name="_Toc405902950"/>
      <w:bookmarkStart w:id="94" w:name="_Toc406138767"/>
      <w:r>
        <w:t>Heading 3</w:t>
      </w:r>
      <w:bookmarkEnd w:id="91"/>
      <w:bookmarkEnd w:id="92"/>
      <w:bookmarkEnd w:id="93"/>
      <w:bookmarkEnd w:id="94"/>
    </w:p>
    <w:p w14:paraId="61973EA8" w14:textId="77777777" w:rsidR="00745F30" w:rsidRDefault="000F3189">
      <w:pPr>
        <w:pStyle w:val="Heading4"/>
      </w:pPr>
      <w:bookmarkStart w:id="95" w:name="_Toc405902500"/>
      <w:bookmarkStart w:id="96" w:name="_Toc405902951"/>
      <w:bookmarkStart w:id="97" w:name="_Toc406138768"/>
      <w:r>
        <w:t>Heading 4</w:t>
      </w:r>
      <w:bookmarkEnd w:id="95"/>
      <w:bookmarkEnd w:id="96"/>
      <w:bookmarkEnd w:id="97"/>
    </w:p>
    <w:p w14:paraId="024B9DA9" w14:textId="77777777" w:rsidR="00745F30" w:rsidRDefault="000F3189">
      <w:pPr>
        <w:pStyle w:val="Heading5"/>
      </w:pPr>
      <w:bookmarkStart w:id="98" w:name="_Toc405902501"/>
      <w:bookmarkStart w:id="99" w:name="_Toc405902952"/>
      <w:bookmarkStart w:id="100" w:name="_Toc406138769"/>
      <w:r>
        <w:t>Heading 5</w:t>
      </w:r>
      <w:bookmarkEnd w:id="98"/>
      <w:bookmarkEnd w:id="99"/>
      <w:bookmarkEnd w:id="100"/>
    </w:p>
    <w:p w14:paraId="29EBFBB7" w14:textId="77777777" w:rsidR="00745F30" w:rsidRDefault="000F3189">
      <w:pPr>
        <w:pStyle w:val="CaptionBotTblFig"/>
      </w:pPr>
      <w:bookmarkStart w:id="101" w:name="_Toc406138808"/>
      <w:r>
        <w:t xml:space="preserve">Figure </w:t>
      </w:r>
      <w:fldSimple w:instr=" STYLEREF 1 \s ">
        <w:r w:rsidR="00EE6C64">
          <w:rPr>
            <w:noProof/>
          </w:rPr>
          <w:t>2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01"/>
    </w:p>
    <w:p w14:paraId="5D247279" w14:textId="77777777" w:rsidR="00745F30" w:rsidRDefault="000F3189">
      <w:pPr>
        <w:pStyle w:val="CaptionTopTblFig"/>
      </w:pPr>
      <w:bookmarkStart w:id="102" w:name="_Toc406138802"/>
      <w:r>
        <w:t xml:space="preserve">Table </w:t>
      </w:r>
      <w:fldSimple w:instr=" STYLEREF 1 \s ">
        <w:r w:rsidR="00EE6C64">
          <w:rPr>
            <w:noProof/>
          </w:rPr>
          <w:t>2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02"/>
    </w:p>
    <w:p w14:paraId="5A487861" w14:textId="77777777" w:rsidR="00745F30" w:rsidRDefault="000F3189">
      <w:pPr>
        <w:spacing w:after="0" w:line="240" w:lineRule="auto"/>
        <w:jc w:val="left"/>
      </w:pPr>
      <w:r>
        <w:br w:type="page"/>
      </w:r>
    </w:p>
    <w:p w14:paraId="293EF4B6" w14:textId="77777777" w:rsidR="00745F30" w:rsidRDefault="000F3189">
      <w:pPr>
        <w:pStyle w:val="Chapter"/>
      </w:pPr>
      <w:bookmarkStart w:id="103" w:name="_Toc406138770"/>
      <w:r>
        <w:lastRenderedPageBreak/>
        <w:t>Chapter 3  Name of chapter (Chapter)</w:t>
      </w:r>
      <w:bookmarkEnd w:id="103"/>
    </w:p>
    <w:p w14:paraId="6F3EAAED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04" w:name="_Toc405901944"/>
      <w:bookmarkStart w:id="105" w:name="_Toc405902503"/>
      <w:bookmarkStart w:id="106" w:name="_Toc406075063"/>
      <w:bookmarkStart w:id="107" w:name="_Toc406075254"/>
      <w:bookmarkStart w:id="108" w:name="_Toc406135649"/>
      <w:bookmarkStart w:id="109" w:name="_Toc406135773"/>
      <w:bookmarkStart w:id="110" w:name="_Toc406136612"/>
      <w:bookmarkStart w:id="111" w:name="_Toc406138772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52304ADF" w14:textId="77777777" w:rsidR="00745F30" w:rsidRDefault="000F3189">
      <w:pPr>
        <w:pStyle w:val="Heading2"/>
      </w:pPr>
      <w:bookmarkStart w:id="112" w:name="_Toc405901945"/>
      <w:bookmarkStart w:id="113" w:name="_Toc405902504"/>
      <w:bookmarkStart w:id="114" w:name="_Toc405902954"/>
      <w:bookmarkStart w:id="115" w:name="_Toc406138773"/>
      <w:r>
        <w:t>Heading 2</w:t>
      </w:r>
      <w:bookmarkEnd w:id="112"/>
      <w:bookmarkEnd w:id="113"/>
      <w:bookmarkEnd w:id="114"/>
      <w:bookmarkEnd w:id="115"/>
    </w:p>
    <w:p w14:paraId="21B521C2" w14:textId="77777777" w:rsidR="00745F30" w:rsidRDefault="000F3189">
      <w:pPr>
        <w:pStyle w:val="Heading3"/>
      </w:pPr>
      <w:bookmarkStart w:id="116" w:name="_Toc405901946"/>
      <w:bookmarkStart w:id="117" w:name="_Toc405902505"/>
      <w:bookmarkStart w:id="118" w:name="_Toc405902955"/>
      <w:bookmarkStart w:id="119" w:name="_Toc406138774"/>
      <w:r>
        <w:t>Heading 3</w:t>
      </w:r>
      <w:bookmarkEnd w:id="116"/>
      <w:bookmarkEnd w:id="117"/>
      <w:bookmarkEnd w:id="118"/>
      <w:bookmarkEnd w:id="119"/>
    </w:p>
    <w:p w14:paraId="3CDCD3A9" w14:textId="77777777" w:rsidR="00745F30" w:rsidRDefault="000F3189">
      <w:pPr>
        <w:pStyle w:val="Heading4"/>
      </w:pPr>
      <w:bookmarkStart w:id="120" w:name="_Toc405902506"/>
      <w:bookmarkStart w:id="121" w:name="_Toc405902956"/>
      <w:bookmarkStart w:id="122" w:name="_Toc406138775"/>
      <w:r>
        <w:t>Heading 4</w:t>
      </w:r>
      <w:bookmarkEnd w:id="120"/>
      <w:bookmarkEnd w:id="121"/>
      <w:bookmarkEnd w:id="122"/>
    </w:p>
    <w:p w14:paraId="7EB0DF78" w14:textId="77777777" w:rsidR="00745F30" w:rsidRDefault="000F3189">
      <w:pPr>
        <w:pStyle w:val="Heading5"/>
      </w:pPr>
      <w:bookmarkStart w:id="123" w:name="_Toc405902507"/>
      <w:bookmarkStart w:id="124" w:name="_Toc405902957"/>
      <w:bookmarkStart w:id="125" w:name="_Toc406138776"/>
      <w:r>
        <w:t>Heading 5</w:t>
      </w:r>
      <w:bookmarkEnd w:id="123"/>
      <w:bookmarkEnd w:id="124"/>
      <w:bookmarkEnd w:id="125"/>
    </w:p>
    <w:p w14:paraId="627A0011" w14:textId="77777777" w:rsidR="00745F30" w:rsidRDefault="000F3189">
      <w:pPr>
        <w:pStyle w:val="CaptionBotTblFig"/>
      </w:pPr>
      <w:bookmarkStart w:id="126" w:name="_Toc406138809"/>
      <w:r>
        <w:t xml:space="preserve">Figure </w:t>
      </w:r>
      <w:fldSimple w:instr=" STYLEREF 1 \s ">
        <w:r w:rsidR="00EE6C64">
          <w:rPr>
            <w:noProof/>
          </w:rPr>
          <w:t>3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26"/>
    </w:p>
    <w:p w14:paraId="7D618794" w14:textId="77777777" w:rsidR="00745F30" w:rsidRDefault="000F3189">
      <w:pPr>
        <w:pStyle w:val="CaptionTopTblFig"/>
      </w:pPr>
      <w:bookmarkStart w:id="127" w:name="_Toc406138803"/>
      <w:r>
        <w:t xml:space="preserve">Table </w:t>
      </w:r>
      <w:fldSimple w:instr=" STYLEREF 1 \s ">
        <w:r w:rsidR="00EE6C64">
          <w:rPr>
            <w:noProof/>
          </w:rPr>
          <w:t>3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27"/>
    </w:p>
    <w:p w14:paraId="219B3F30" w14:textId="77777777" w:rsidR="00745F30" w:rsidRDefault="000F3189">
      <w:pPr>
        <w:spacing w:after="0" w:line="240" w:lineRule="auto"/>
        <w:jc w:val="left"/>
      </w:pPr>
      <w:r>
        <w:br w:type="page"/>
      </w:r>
    </w:p>
    <w:p w14:paraId="5BD3E92E" w14:textId="77777777" w:rsidR="00745F30" w:rsidRDefault="000F3189">
      <w:pPr>
        <w:pStyle w:val="Chapter"/>
      </w:pPr>
      <w:bookmarkStart w:id="128" w:name="_Toc406138777"/>
      <w:r>
        <w:lastRenderedPageBreak/>
        <w:t>Chapter 4  Name of chapter (Chapter)</w:t>
      </w:r>
      <w:bookmarkEnd w:id="128"/>
    </w:p>
    <w:p w14:paraId="6BA57442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29" w:name="_Toc405901948"/>
      <w:bookmarkStart w:id="130" w:name="_Toc405902509"/>
      <w:bookmarkStart w:id="131" w:name="_Toc406075069"/>
      <w:bookmarkStart w:id="132" w:name="_Toc406075260"/>
      <w:bookmarkStart w:id="133" w:name="_Toc406135656"/>
      <w:bookmarkStart w:id="134" w:name="_Toc406135780"/>
      <w:bookmarkStart w:id="135" w:name="_Toc406136619"/>
      <w:bookmarkStart w:id="136" w:name="_Toc406138779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4569ED0E" w14:textId="77777777" w:rsidR="00745F30" w:rsidRDefault="000F3189">
      <w:pPr>
        <w:pStyle w:val="Heading2"/>
      </w:pPr>
      <w:bookmarkStart w:id="137" w:name="_Toc405901949"/>
      <w:bookmarkStart w:id="138" w:name="_Toc405902510"/>
      <w:bookmarkStart w:id="139" w:name="_Toc405902959"/>
      <w:bookmarkStart w:id="140" w:name="_Toc406138780"/>
      <w:r>
        <w:t>Heading 2</w:t>
      </w:r>
      <w:bookmarkEnd w:id="137"/>
      <w:bookmarkEnd w:id="138"/>
      <w:bookmarkEnd w:id="139"/>
      <w:bookmarkEnd w:id="140"/>
    </w:p>
    <w:p w14:paraId="0BB80D47" w14:textId="77777777" w:rsidR="00745F30" w:rsidRDefault="000F3189">
      <w:pPr>
        <w:pStyle w:val="Heading3"/>
      </w:pPr>
      <w:bookmarkStart w:id="141" w:name="_Toc405901950"/>
      <w:bookmarkStart w:id="142" w:name="_Toc405902511"/>
      <w:bookmarkStart w:id="143" w:name="_Toc405902960"/>
      <w:bookmarkStart w:id="144" w:name="_Toc406138781"/>
      <w:r>
        <w:t>Heading 3</w:t>
      </w:r>
      <w:bookmarkEnd w:id="141"/>
      <w:bookmarkEnd w:id="142"/>
      <w:bookmarkEnd w:id="143"/>
      <w:bookmarkEnd w:id="144"/>
    </w:p>
    <w:p w14:paraId="2EE21271" w14:textId="77777777" w:rsidR="00745F30" w:rsidRDefault="000F3189">
      <w:pPr>
        <w:pStyle w:val="Heading4"/>
      </w:pPr>
      <w:bookmarkStart w:id="145" w:name="_Toc405902512"/>
      <w:bookmarkStart w:id="146" w:name="_Toc405902961"/>
      <w:bookmarkStart w:id="147" w:name="_Toc406138782"/>
      <w:r>
        <w:t>Heading 4</w:t>
      </w:r>
      <w:bookmarkEnd w:id="145"/>
      <w:bookmarkEnd w:id="146"/>
      <w:bookmarkEnd w:id="147"/>
    </w:p>
    <w:p w14:paraId="31EA54FD" w14:textId="77777777" w:rsidR="00745F30" w:rsidRDefault="000F3189">
      <w:pPr>
        <w:pStyle w:val="Heading5"/>
      </w:pPr>
      <w:bookmarkStart w:id="148" w:name="_Toc405902513"/>
      <w:bookmarkStart w:id="149" w:name="_Toc405902962"/>
      <w:bookmarkStart w:id="150" w:name="_Toc406138783"/>
      <w:r>
        <w:t>Heading 5</w:t>
      </w:r>
      <w:bookmarkEnd w:id="148"/>
      <w:bookmarkEnd w:id="149"/>
      <w:bookmarkEnd w:id="150"/>
    </w:p>
    <w:p w14:paraId="05CB42E2" w14:textId="77777777" w:rsidR="00745F30" w:rsidRDefault="000F3189">
      <w:pPr>
        <w:pStyle w:val="CaptionBotTblFig"/>
      </w:pPr>
      <w:bookmarkStart w:id="151" w:name="_Toc406138810"/>
      <w:r>
        <w:t xml:space="preserve">Figure </w:t>
      </w:r>
      <w:fldSimple w:instr=" STYLEREF 1 \s ">
        <w:r w:rsidR="00EE6C64">
          <w:rPr>
            <w:noProof/>
          </w:rPr>
          <w:t>4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51"/>
    </w:p>
    <w:p w14:paraId="61D18AD4" w14:textId="77777777" w:rsidR="00745F30" w:rsidRDefault="000F3189">
      <w:pPr>
        <w:pStyle w:val="CaptionTopTblFig"/>
      </w:pPr>
      <w:bookmarkStart w:id="152" w:name="_Toc406138804"/>
      <w:r>
        <w:t xml:space="preserve">Table </w:t>
      </w:r>
      <w:fldSimple w:instr=" STYLEREF 1 \s ">
        <w:r w:rsidR="00EE6C64">
          <w:rPr>
            <w:noProof/>
          </w:rPr>
          <w:t>4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52"/>
    </w:p>
    <w:p w14:paraId="3EC7BFBB" w14:textId="77777777" w:rsidR="00745F30" w:rsidRDefault="000F3189">
      <w:pPr>
        <w:spacing w:after="0" w:line="240" w:lineRule="auto"/>
        <w:jc w:val="left"/>
      </w:pPr>
      <w:r>
        <w:br w:type="page"/>
      </w:r>
    </w:p>
    <w:p w14:paraId="1013452C" w14:textId="77777777" w:rsidR="00745F30" w:rsidRDefault="000F3189">
      <w:pPr>
        <w:pStyle w:val="Chapter"/>
      </w:pPr>
      <w:bookmarkStart w:id="153" w:name="_Toc406138784"/>
      <w:r>
        <w:lastRenderedPageBreak/>
        <w:t>Chapter 5  Name of chapter (Chapter)</w:t>
      </w:r>
      <w:bookmarkEnd w:id="153"/>
    </w:p>
    <w:p w14:paraId="4E517376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54" w:name="_Toc405901952"/>
      <w:bookmarkStart w:id="155" w:name="_Toc405902515"/>
      <w:bookmarkStart w:id="156" w:name="_Toc406075075"/>
      <w:bookmarkStart w:id="157" w:name="_Toc406075266"/>
      <w:bookmarkStart w:id="158" w:name="_Toc406135663"/>
      <w:bookmarkStart w:id="159" w:name="_Toc406135787"/>
      <w:bookmarkStart w:id="160" w:name="_Toc406136626"/>
      <w:bookmarkStart w:id="161" w:name="_Toc406138786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25C764D7" w14:textId="77777777" w:rsidR="00745F30" w:rsidRDefault="000F3189">
      <w:pPr>
        <w:pStyle w:val="Heading2"/>
      </w:pPr>
      <w:bookmarkStart w:id="162" w:name="_Toc405901953"/>
      <w:bookmarkStart w:id="163" w:name="_Toc405902516"/>
      <w:bookmarkStart w:id="164" w:name="_Toc405902964"/>
      <w:bookmarkStart w:id="165" w:name="_Toc406138787"/>
      <w:r>
        <w:t>Heading 2</w:t>
      </w:r>
      <w:bookmarkEnd w:id="162"/>
      <w:bookmarkEnd w:id="163"/>
      <w:bookmarkEnd w:id="164"/>
      <w:bookmarkEnd w:id="165"/>
    </w:p>
    <w:p w14:paraId="6D743FF4" w14:textId="77777777" w:rsidR="00745F30" w:rsidRDefault="000F3189">
      <w:pPr>
        <w:pStyle w:val="Heading3"/>
      </w:pPr>
      <w:bookmarkStart w:id="166" w:name="_Toc405901954"/>
      <w:bookmarkStart w:id="167" w:name="_Toc405902517"/>
      <w:bookmarkStart w:id="168" w:name="_Toc405902965"/>
      <w:bookmarkStart w:id="169" w:name="_Toc406138788"/>
      <w:r>
        <w:t>Heading 3</w:t>
      </w:r>
      <w:bookmarkEnd w:id="166"/>
      <w:bookmarkEnd w:id="167"/>
      <w:bookmarkEnd w:id="168"/>
      <w:bookmarkEnd w:id="169"/>
    </w:p>
    <w:p w14:paraId="1FC66828" w14:textId="77777777" w:rsidR="00745F30" w:rsidRDefault="000F3189">
      <w:pPr>
        <w:pStyle w:val="Heading4"/>
      </w:pPr>
      <w:bookmarkStart w:id="170" w:name="_Toc405902518"/>
      <w:bookmarkStart w:id="171" w:name="_Toc405902966"/>
      <w:bookmarkStart w:id="172" w:name="_Toc406138789"/>
      <w:r>
        <w:t>Heading 4</w:t>
      </w:r>
      <w:bookmarkEnd w:id="170"/>
      <w:bookmarkEnd w:id="171"/>
      <w:bookmarkEnd w:id="172"/>
    </w:p>
    <w:p w14:paraId="19968B65" w14:textId="77777777" w:rsidR="00745F30" w:rsidRDefault="000F3189">
      <w:pPr>
        <w:pStyle w:val="Heading5"/>
      </w:pPr>
      <w:bookmarkStart w:id="173" w:name="_Toc405902519"/>
      <w:bookmarkStart w:id="174" w:name="_Toc405902967"/>
      <w:bookmarkStart w:id="175" w:name="_Toc406138790"/>
      <w:r>
        <w:t>Heading 5</w:t>
      </w:r>
      <w:bookmarkEnd w:id="173"/>
      <w:bookmarkEnd w:id="174"/>
      <w:bookmarkEnd w:id="175"/>
    </w:p>
    <w:p w14:paraId="3F6E5265" w14:textId="77777777" w:rsidR="00745F30" w:rsidRDefault="000F3189">
      <w:pPr>
        <w:pStyle w:val="CaptionBotTblFig"/>
      </w:pPr>
      <w:bookmarkStart w:id="176" w:name="_Toc406138811"/>
      <w:r>
        <w:t xml:space="preserve">Figure </w:t>
      </w:r>
      <w:fldSimple w:instr=" STYLEREF 1 \s ">
        <w:r w:rsidR="00EE6C64">
          <w:rPr>
            <w:noProof/>
          </w:rPr>
          <w:t>5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176"/>
    </w:p>
    <w:p w14:paraId="065BC915" w14:textId="77777777" w:rsidR="00745F30" w:rsidRDefault="000F3189">
      <w:pPr>
        <w:pStyle w:val="CaptionTopTblFig"/>
      </w:pPr>
      <w:bookmarkStart w:id="177" w:name="_Toc406138805"/>
      <w:r>
        <w:t xml:space="preserve">Table </w:t>
      </w:r>
      <w:fldSimple w:instr=" STYLEREF 1 \s ">
        <w:r w:rsidR="00EE6C64">
          <w:rPr>
            <w:noProof/>
          </w:rPr>
          <w:t>5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177"/>
    </w:p>
    <w:p w14:paraId="0A3DDCAF" w14:textId="77777777" w:rsidR="00745F30" w:rsidRDefault="000F3189">
      <w:pPr>
        <w:spacing w:after="0" w:line="240" w:lineRule="auto"/>
        <w:jc w:val="left"/>
      </w:pPr>
      <w:r>
        <w:br w:type="page"/>
      </w:r>
    </w:p>
    <w:p w14:paraId="0247E5F1" w14:textId="77777777" w:rsidR="00745F30" w:rsidRDefault="000F3189">
      <w:pPr>
        <w:pStyle w:val="Chapter"/>
      </w:pPr>
      <w:bookmarkStart w:id="178" w:name="_Toc405901955"/>
      <w:bookmarkStart w:id="179" w:name="_Toc405902520"/>
      <w:bookmarkStart w:id="180" w:name="_Toc405902968"/>
      <w:bookmarkStart w:id="181" w:name="_Toc406138791"/>
      <w:r>
        <w:lastRenderedPageBreak/>
        <w:t xml:space="preserve">Chapter 6 </w:t>
      </w:r>
      <w:bookmarkEnd w:id="178"/>
      <w:bookmarkEnd w:id="179"/>
      <w:r>
        <w:t xml:space="preserve"> Name of chapter (Chapter)</w:t>
      </w:r>
      <w:bookmarkEnd w:id="180"/>
      <w:bookmarkEnd w:id="181"/>
    </w:p>
    <w:p w14:paraId="1B4D0327" w14:textId="77777777" w:rsidR="00745F30" w:rsidRDefault="000F3189">
      <w:pPr>
        <w:pStyle w:val="Heading1"/>
      </w:pPr>
      <w:r>
        <w:t>Heading 1 won’t print.  Don’t delete – doing so will lead to incorrect numbering.</w:t>
      </w:r>
      <w:bookmarkStart w:id="182" w:name="_Toc405901956"/>
      <w:bookmarkStart w:id="183" w:name="_Toc405902521"/>
      <w:bookmarkStart w:id="184" w:name="_Toc406075081"/>
      <w:bookmarkStart w:id="185" w:name="_Toc406075272"/>
      <w:bookmarkStart w:id="186" w:name="_Toc406135670"/>
      <w:bookmarkStart w:id="187" w:name="_Toc406135794"/>
      <w:bookmarkStart w:id="188" w:name="_Toc406136633"/>
      <w:bookmarkStart w:id="189" w:name="_Toc406138793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747EB646" w14:textId="77777777" w:rsidR="00745F30" w:rsidRDefault="000F3189">
      <w:pPr>
        <w:pStyle w:val="Heading2"/>
      </w:pPr>
      <w:bookmarkStart w:id="190" w:name="_Toc405901957"/>
      <w:bookmarkStart w:id="191" w:name="_Toc405902522"/>
      <w:bookmarkStart w:id="192" w:name="_Toc405902969"/>
      <w:bookmarkStart w:id="193" w:name="_Toc406138794"/>
      <w:r>
        <w:t>Heading 2</w:t>
      </w:r>
      <w:bookmarkEnd w:id="190"/>
      <w:bookmarkEnd w:id="191"/>
      <w:bookmarkEnd w:id="192"/>
      <w:bookmarkEnd w:id="193"/>
    </w:p>
    <w:p w14:paraId="3C239ABC" w14:textId="77777777" w:rsidR="00745F30" w:rsidRDefault="000F3189">
      <w:pPr>
        <w:pStyle w:val="Heading3"/>
      </w:pPr>
      <w:bookmarkStart w:id="194" w:name="_Toc405901958"/>
      <w:bookmarkStart w:id="195" w:name="_Toc405902523"/>
      <w:bookmarkStart w:id="196" w:name="_Toc405902970"/>
      <w:bookmarkStart w:id="197" w:name="_Toc406138795"/>
      <w:r>
        <w:t>Heading 3</w:t>
      </w:r>
      <w:bookmarkEnd w:id="194"/>
      <w:bookmarkEnd w:id="195"/>
      <w:bookmarkEnd w:id="196"/>
      <w:bookmarkEnd w:id="197"/>
    </w:p>
    <w:p w14:paraId="3CF3E927" w14:textId="77777777" w:rsidR="00745F30" w:rsidRDefault="000F3189">
      <w:pPr>
        <w:pStyle w:val="Heading4"/>
      </w:pPr>
      <w:bookmarkStart w:id="198" w:name="_Toc405902524"/>
      <w:bookmarkStart w:id="199" w:name="_Toc405902971"/>
      <w:bookmarkStart w:id="200" w:name="_Toc406138796"/>
      <w:r>
        <w:t>Heading 4</w:t>
      </w:r>
      <w:bookmarkEnd w:id="198"/>
      <w:bookmarkEnd w:id="199"/>
      <w:bookmarkEnd w:id="200"/>
    </w:p>
    <w:p w14:paraId="74444240" w14:textId="77777777" w:rsidR="00745F30" w:rsidRDefault="000F3189">
      <w:pPr>
        <w:pStyle w:val="Heading5"/>
      </w:pPr>
      <w:bookmarkStart w:id="201" w:name="_Toc405902525"/>
      <w:bookmarkStart w:id="202" w:name="_Toc405902972"/>
      <w:bookmarkStart w:id="203" w:name="_Toc406138797"/>
      <w:r>
        <w:t>Heading 5</w:t>
      </w:r>
      <w:bookmarkEnd w:id="201"/>
      <w:bookmarkEnd w:id="202"/>
      <w:bookmarkEnd w:id="203"/>
    </w:p>
    <w:p w14:paraId="79AE7D38" w14:textId="77777777" w:rsidR="00745F30" w:rsidRDefault="000F3189">
      <w:pPr>
        <w:pStyle w:val="CaptionBotTblFig"/>
      </w:pPr>
      <w:bookmarkStart w:id="204" w:name="_Toc406138812"/>
      <w:r>
        <w:t xml:space="preserve">Figure </w:t>
      </w:r>
      <w:fldSimple w:instr=" STYLEREF 1 \s ">
        <w:r w:rsidR="00EE6C64">
          <w:rPr>
            <w:noProof/>
          </w:rPr>
          <w:t>6</w:t>
        </w:r>
      </w:fldSimple>
      <w:r>
        <w:noBreakHyphen/>
      </w:r>
      <w:fldSimple w:instr=" SEQ Figur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figure.  (CaptionBot_Tbl_Fig)</w:t>
      </w:r>
      <w:bookmarkEnd w:id="204"/>
    </w:p>
    <w:p w14:paraId="3606C3CE" w14:textId="77777777" w:rsidR="00745F30" w:rsidRDefault="000F3189">
      <w:pPr>
        <w:pStyle w:val="CaptionTopTblFig"/>
      </w:pPr>
      <w:bookmarkStart w:id="205" w:name="_Toc406138806"/>
      <w:r>
        <w:t xml:space="preserve">Table </w:t>
      </w:r>
      <w:fldSimple w:instr=" STYLEREF 1 \s ">
        <w:r w:rsidR="00EE6C64">
          <w:rPr>
            <w:noProof/>
          </w:rPr>
          <w:t>6</w:t>
        </w:r>
      </w:fldSimple>
      <w:r>
        <w:noBreakHyphen/>
      </w:r>
      <w:fldSimple w:instr=" SEQ Table \* ARABIC \s 1 ">
        <w:r w:rsidR="00EE6C64">
          <w:rPr>
            <w:noProof/>
          </w:rPr>
          <w:t>1</w:t>
        </w:r>
      </w:fldSimple>
      <w:r>
        <w:t>:</w:t>
      </w:r>
      <w:r>
        <w:tab/>
        <w:t>This is the title of the table.  (CaptionTop_Tbl_Fig)</w:t>
      </w:r>
      <w:bookmarkEnd w:id="205"/>
    </w:p>
    <w:p w14:paraId="3C92966B" w14:textId="77777777" w:rsidR="00745F30" w:rsidRDefault="000F3189">
      <w:pPr>
        <w:spacing w:after="0" w:line="240" w:lineRule="auto"/>
        <w:jc w:val="left"/>
      </w:pPr>
      <w:r>
        <w:br w:type="page"/>
      </w:r>
    </w:p>
    <w:p w14:paraId="5EA165E1" w14:textId="77777777" w:rsidR="00745F30" w:rsidRDefault="000F3189">
      <w:pPr>
        <w:pStyle w:val="TOCHeading"/>
      </w:pPr>
      <w:bookmarkStart w:id="206" w:name="_Toc405901959"/>
      <w:bookmarkStart w:id="207" w:name="_Toc405902526"/>
      <w:bookmarkStart w:id="208" w:name="_Toc405902973"/>
      <w:bookmarkStart w:id="209" w:name="_Toc406138798"/>
      <w:r>
        <w:lastRenderedPageBreak/>
        <w:t>Bibliography (TOC_Heading)</w:t>
      </w:r>
      <w:bookmarkEnd w:id="77"/>
      <w:bookmarkEnd w:id="78"/>
      <w:bookmarkEnd w:id="206"/>
      <w:bookmarkEnd w:id="207"/>
      <w:bookmarkEnd w:id="208"/>
      <w:bookmarkEnd w:id="209"/>
    </w:p>
    <w:p w14:paraId="70CE4EDD" w14:textId="77777777" w:rsidR="00745F30" w:rsidRDefault="000F3189">
      <w:pPr>
        <w:pStyle w:val="Reference"/>
      </w:pPr>
      <w:r>
        <w:t xml:space="preserve">Bibliography Bibliography Bibliography Bibliography Bibliography Bibliography Bibliography Bibliography </w:t>
      </w:r>
    </w:p>
    <w:p w14:paraId="35B4643B" w14:textId="77777777" w:rsidR="00745F30" w:rsidRDefault="000F3189">
      <w:pPr>
        <w:pStyle w:val="Reference"/>
      </w:pPr>
      <w:r>
        <w:t xml:space="preserve">Bibliography Bibliography Bibliography Bibliography Bibliography Bibliography Bibliography Bibliography </w:t>
      </w:r>
    </w:p>
    <w:p w14:paraId="6475ED4B" w14:textId="77777777" w:rsidR="00745F30" w:rsidRDefault="000F3189">
      <w:pPr>
        <w:pStyle w:val="Reference"/>
      </w:pPr>
      <w:r>
        <w:t xml:space="preserve">Bibliography Bibliography Bibliography Bibliography </w:t>
      </w:r>
    </w:p>
    <w:p w14:paraId="1B1D497D" w14:textId="77777777" w:rsidR="00745F30" w:rsidRDefault="000F3189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4D9901D2" w14:textId="77777777" w:rsidR="00745F30" w:rsidRDefault="000F3189">
      <w:pPr>
        <w:pStyle w:val="TOCHeading"/>
      </w:pPr>
      <w:bookmarkStart w:id="210" w:name="_Toc376503771"/>
      <w:bookmarkStart w:id="211" w:name="_Toc376503840"/>
      <w:bookmarkStart w:id="212" w:name="_Toc405901960"/>
      <w:bookmarkStart w:id="213" w:name="_Toc405902527"/>
      <w:bookmarkStart w:id="214" w:name="_Toc405902974"/>
      <w:bookmarkStart w:id="215" w:name="_Toc406138799"/>
      <w:r>
        <w:lastRenderedPageBreak/>
        <w:t>Annexures (TOC_Heading)</w:t>
      </w:r>
      <w:bookmarkEnd w:id="74"/>
      <w:bookmarkEnd w:id="75"/>
      <w:bookmarkEnd w:id="210"/>
      <w:bookmarkEnd w:id="211"/>
      <w:bookmarkEnd w:id="212"/>
      <w:bookmarkEnd w:id="213"/>
      <w:bookmarkEnd w:id="214"/>
      <w:bookmarkEnd w:id="215"/>
    </w:p>
    <w:p w14:paraId="01E7C516" w14:textId="77777777" w:rsidR="00745F30" w:rsidRDefault="000F3189">
      <w:pPr>
        <w:pStyle w:val="TOCHeading"/>
        <w:rPr>
          <w:lang w:eastAsia="en-ZA"/>
        </w:rPr>
      </w:pPr>
      <w:bookmarkStart w:id="216" w:name="_Toc406138800"/>
      <w:r>
        <w:rPr>
          <w:lang w:eastAsia="en-ZA"/>
        </w:rPr>
        <w:t xml:space="preserve">Last Updated:  </w:t>
      </w:r>
      <w:bookmarkEnd w:id="216"/>
      <w:r>
        <w:rPr>
          <w:lang w:eastAsia="en-ZA"/>
        </w:rPr>
        <w:t>13 March 2018</w:t>
      </w:r>
    </w:p>
    <w:sectPr w:rsidR="00745F30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B9E1" w14:textId="77777777" w:rsidR="000F3189" w:rsidRDefault="000F3189">
      <w:pPr>
        <w:spacing w:after="0"/>
      </w:pPr>
      <w:r>
        <w:separator/>
      </w:r>
    </w:p>
  </w:endnote>
  <w:endnote w:type="continuationSeparator" w:id="0">
    <w:p w14:paraId="2EBB213A" w14:textId="77777777" w:rsidR="000F3189" w:rsidRDefault="000F3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80CD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C6A1" w14:textId="77777777" w:rsidR="00745F30" w:rsidRDefault="000F318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46E2" w14:textId="77777777" w:rsidR="000F3189" w:rsidRDefault="000F3189">
      <w:pPr>
        <w:spacing w:after="0"/>
      </w:pPr>
      <w:r>
        <w:separator/>
      </w:r>
    </w:p>
  </w:footnote>
  <w:footnote w:type="continuationSeparator" w:id="0">
    <w:p w14:paraId="29A84C66" w14:textId="77777777" w:rsidR="000F3189" w:rsidRDefault="000F31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6C03" w14:textId="77777777" w:rsidR="00745F30" w:rsidRDefault="000F3189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3C250D74" wp14:editId="7481E05F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CA45" w14:textId="77777777" w:rsidR="00745F30" w:rsidRDefault="0074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64"/>
    <w:rsid w:val="000B6116"/>
    <w:rsid w:val="000F3189"/>
    <w:rsid w:val="00492EA5"/>
    <w:rsid w:val="00745F30"/>
    <w:rsid w:val="00E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5C7516"/>
  <w15:docId w15:val="{DB2C4E0D-1294-7547-AFE8-583E7DA7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character" w:customStyle="1" w:styleId="apple-tab-span">
    <w:name w:val="apple-tab-span"/>
    <w:basedOn w:val="DefaultParagraphFont"/>
    <w:rsid w:val="00EE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653</Words>
  <Characters>7950</Characters>
  <Application>Microsoft Office Word</Application>
  <DocSecurity>0</DocSecurity>
  <Lines>66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André Lesch</cp:lastModifiedBy>
  <cp:revision>3</cp:revision>
  <cp:lastPrinted>2013-02-25T06:57:00Z</cp:lastPrinted>
  <dcterms:created xsi:type="dcterms:W3CDTF">2021-11-02T10:29:00Z</dcterms:created>
  <dcterms:modified xsi:type="dcterms:W3CDTF">2021-11-02T10:39:00Z</dcterms:modified>
</cp:coreProperties>
</file>